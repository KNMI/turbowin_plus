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992"/>
        <w:gridCol w:w="1417"/>
        <w:gridCol w:w="1134"/>
        <w:gridCol w:w="3544"/>
      </w:tblGrid>
      <w:tr w:rsidR="00CC77B3" w:rsidTr="005A5198">
        <w:tc>
          <w:tcPr>
            <w:tcW w:w="2802" w:type="dxa"/>
          </w:tcPr>
          <w:p w:rsidR="00CC77B3" w:rsidRDefault="001C2D76">
            <w:pPr>
              <w:rPr>
                <w:b/>
              </w:rPr>
            </w:pPr>
            <w:r>
              <w:rPr>
                <w:b/>
              </w:rPr>
              <w:t>m</w:t>
            </w:r>
            <w:r w:rsidR="00041221">
              <w:rPr>
                <w:b/>
              </w:rPr>
              <w:t>ain folder</w:t>
            </w:r>
          </w:p>
          <w:p w:rsidR="00CC77B3" w:rsidRPr="00EF48C6" w:rsidRDefault="00CC77B3">
            <w:pPr>
              <w:rPr>
                <w:b/>
              </w:rPr>
            </w:pPr>
          </w:p>
        </w:tc>
        <w:tc>
          <w:tcPr>
            <w:tcW w:w="992" w:type="dxa"/>
          </w:tcPr>
          <w:p w:rsidR="00CC77B3" w:rsidRPr="00EF48C6" w:rsidRDefault="007B3763">
            <w:pPr>
              <w:rPr>
                <w:b/>
              </w:rPr>
            </w:pPr>
            <w:r>
              <w:rPr>
                <w:b/>
              </w:rPr>
              <w:t xml:space="preserve">1st level sub </w:t>
            </w:r>
            <w:r w:rsidR="00CC77B3" w:rsidRPr="00EF48C6">
              <w:rPr>
                <w:b/>
              </w:rPr>
              <w:t>fo</w:t>
            </w:r>
            <w:r w:rsidR="00CC77B3">
              <w:rPr>
                <w:b/>
              </w:rPr>
              <w:t>l</w:t>
            </w:r>
            <w:r w:rsidR="00CC77B3" w:rsidRPr="00EF48C6">
              <w:rPr>
                <w:b/>
              </w:rPr>
              <w:t>der</w:t>
            </w:r>
          </w:p>
        </w:tc>
        <w:tc>
          <w:tcPr>
            <w:tcW w:w="1417" w:type="dxa"/>
          </w:tcPr>
          <w:p w:rsidR="00CC77B3" w:rsidRPr="00EF48C6" w:rsidRDefault="007B3763">
            <w:pPr>
              <w:rPr>
                <w:b/>
              </w:rPr>
            </w:pPr>
            <w:r>
              <w:rPr>
                <w:b/>
              </w:rPr>
              <w:t>2nd level</w:t>
            </w:r>
            <w:r w:rsidR="00CC77B3">
              <w:rPr>
                <w:b/>
              </w:rPr>
              <w:t xml:space="preserve"> </w:t>
            </w:r>
            <w:r>
              <w:rPr>
                <w:b/>
              </w:rPr>
              <w:t xml:space="preserve">sub </w:t>
            </w:r>
            <w:r w:rsidR="00CC77B3">
              <w:rPr>
                <w:b/>
              </w:rPr>
              <w:t>folder</w:t>
            </w:r>
          </w:p>
        </w:tc>
        <w:tc>
          <w:tcPr>
            <w:tcW w:w="1134" w:type="dxa"/>
          </w:tcPr>
          <w:p w:rsidR="00CC77B3" w:rsidRPr="00EF48C6" w:rsidRDefault="007B3763">
            <w:pPr>
              <w:rPr>
                <w:b/>
              </w:rPr>
            </w:pPr>
            <w:r>
              <w:rPr>
                <w:b/>
              </w:rPr>
              <w:t>3rd level sub</w:t>
            </w:r>
            <w:r w:rsidR="00CC77B3">
              <w:rPr>
                <w:b/>
              </w:rPr>
              <w:t xml:space="preserve"> folder</w:t>
            </w:r>
          </w:p>
        </w:tc>
        <w:tc>
          <w:tcPr>
            <w:tcW w:w="3544" w:type="dxa"/>
          </w:tcPr>
          <w:p w:rsidR="00CC77B3" w:rsidRPr="00EF48C6" w:rsidRDefault="00CC77B3">
            <w:pPr>
              <w:rPr>
                <w:b/>
              </w:rPr>
            </w:pPr>
            <w:r w:rsidRPr="00EF48C6">
              <w:rPr>
                <w:b/>
              </w:rPr>
              <w:t>files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>
            <w:r>
              <w:t>turbowin_jws.jar</w:t>
            </w:r>
          </w:p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CC77B3">
            <w:proofErr w:type="spellStart"/>
            <w:r>
              <w:t>turbowin_jws_offline.jnlp</w:t>
            </w:r>
            <w:proofErr w:type="spellEnd"/>
          </w:p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CC77B3">
            <w:r>
              <w:t>turbowin_jws_offline.cmd</w:t>
            </w:r>
          </w:p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5A5198" w:rsidTr="005A5198">
        <w:tc>
          <w:tcPr>
            <w:tcW w:w="2802" w:type="dxa"/>
          </w:tcPr>
          <w:p w:rsidR="005A5198" w:rsidRDefault="005A5198" w:rsidP="005A5198">
            <w:r>
              <w:t>Turbowin_plus_online.html</w:t>
            </w:r>
          </w:p>
        </w:tc>
        <w:tc>
          <w:tcPr>
            <w:tcW w:w="992" w:type="dxa"/>
          </w:tcPr>
          <w:p w:rsidR="005A5198" w:rsidRDefault="005A5198"/>
        </w:tc>
        <w:tc>
          <w:tcPr>
            <w:tcW w:w="1417" w:type="dxa"/>
          </w:tcPr>
          <w:p w:rsidR="005A5198" w:rsidRDefault="005A5198"/>
        </w:tc>
        <w:tc>
          <w:tcPr>
            <w:tcW w:w="1134" w:type="dxa"/>
          </w:tcPr>
          <w:p w:rsidR="005A5198" w:rsidRDefault="005A5198"/>
        </w:tc>
        <w:tc>
          <w:tcPr>
            <w:tcW w:w="3544" w:type="dxa"/>
          </w:tcPr>
          <w:p w:rsidR="005A5198" w:rsidRDefault="005A5198"/>
        </w:tc>
      </w:tr>
      <w:tr w:rsidR="00CC77B3" w:rsidTr="005A5198">
        <w:tc>
          <w:tcPr>
            <w:tcW w:w="2802" w:type="dxa"/>
          </w:tcPr>
          <w:p w:rsidR="00CC77B3" w:rsidRDefault="009D5C90">
            <w:r>
              <w:t>(</w:t>
            </w:r>
            <w:r w:rsidR="00CC77B3">
              <w:t>turbowin+_install.ico</w:t>
            </w:r>
            <w:r>
              <w:t>)</w:t>
            </w:r>
          </w:p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FA12F7" w:rsidP="001C2D76">
            <w:r>
              <w:t>configuration.txt*</w:t>
            </w:r>
          </w:p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0A6144" w:rsidTr="005A5198">
        <w:tc>
          <w:tcPr>
            <w:tcW w:w="2802" w:type="dxa"/>
          </w:tcPr>
          <w:p w:rsidR="000A6144" w:rsidRDefault="000A6144"/>
        </w:tc>
        <w:tc>
          <w:tcPr>
            <w:tcW w:w="992" w:type="dxa"/>
          </w:tcPr>
          <w:p w:rsidR="000A6144" w:rsidRDefault="000A6144"/>
        </w:tc>
        <w:tc>
          <w:tcPr>
            <w:tcW w:w="1417" w:type="dxa"/>
          </w:tcPr>
          <w:p w:rsidR="000A6144" w:rsidRDefault="000A6144"/>
        </w:tc>
        <w:tc>
          <w:tcPr>
            <w:tcW w:w="1134" w:type="dxa"/>
          </w:tcPr>
          <w:p w:rsidR="000A6144" w:rsidRDefault="000A6144"/>
        </w:tc>
        <w:tc>
          <w:tcPr>
            <w:tcW w:w="3544" w:type="dxa"/>
          </w:tcPr>
          <w:p w:rsidR="000A6144" w:rsidRDefault="000A6144"/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>
            <w:proofErr w:type="spellStart"/>
            <w:r>
              <w:t>amver</w:t>
            </w:r>
            <w:proofErr w:type="spellEnd"/>
          </w:p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>
            <w:r>
              <w:t>empty</w:t>
            </w:r>
          </w:p>
        </w:tc>
      </w:tr>
      <w:tr w:rsidR="007B3763" w:rsidTr="005A5198">
        <w:tc>
          <w:tcPr>
            <w:tcW w:w="2802" w:type="dxa"/>
          </w:tcPr>
          <w:p w:rsidR="007B3763" w:rsidRDefault="007B3763"/>
        </w:tc>
        <w:tc>
          <w:tcPr>
            <w:tcW w:w="992" w:type="dxa"/>
          </w:tcPr>
          <w:p w:rsidR="007B3763" w:rsidRDefault="007B3763"/>
        </w:tc>
        <w:tc>
          <w:tcPr>
            <w:tcW w:w="1417" w:type="dxa"/>
          </w:tcPr>
          <w:p w:rsidR="007B3763" w:rsidRDefault="007B3763"/>
        </w:tc>
        <w:tc>
          <w:tcPr>
            <w:tcW w:w="1134" w:type="dxa"/>
          </w:tcPr>
          <w:p w:rsidR="007B3763" w:rsidRDefault="007B3763"/>
        </w:tc>
        <w:tc>
          <w:tcPr>
            <w:tcW w:w="3544" w:type="dxa"/>
          </w:tcPr>
          <w:p w:rsidR="007B3763" w:rsidRDefault="007B3763"/>
        </w:tc>
      </w:tr>
      <w:tr w:rsidR="007B3763" w:rsidTr="005A5198">
        <w:tc>
          <w:tcPr>
            <w:tcW w:w="2802" w:type="dxa"/>
          </w:tcPr>
          <w:p w:rsidR="007B3763" w:rsidRDefault="007B3763"/>
        </w:tc>
        <w:tc>
          <w:tcPr>
            <w:tcW w:w="992" w:type="dxa"/>
          </w:tcPr>
          <w:p w:rsidR="007B3763" w:rsidRDefault="007B3763">
            <w:r>
              <w:t>logs</w:t>
            </w:r>
          </w:p>
        </w:tc>
        <w:tc>
          <w:tcPr>
            <w:tcW w:w="1417" w:type="dxa"/>
          </w:tcPr>
          <w:p w:rsidR="007B3763" w:rsidRDefault="007B3763"/>
        </w:tc>
        <w:tc>
          <w:tcPr>
            <w:tcW w:w="1134" w:type="dxa"/>
          </w:tcPr>
          <w:p w:rsidR="007B3763" w:rsidRDefault="007B3763"/>
        </w:tc>
        <w:tc>
          <w:tcPr>
            <w:tcW w:w="3544" w:type="dxa"/>
          </w:tcPr>
          <w:p w:rsidR="007B3763" w:rsidRDefault="00BE2A6E">
            <w:r>
              <w:t>immt.log</w:t>
            </w:r>
            <w:r w:rsidR="002024C5">
              <w:t>*</w:t>
            </w:r>
          </w:p>
          <w:p w:rsidR="00BE2A6E" w:rsidRDefault="00BE2A6E">
            <w:r>
              <w:t>captain.log</w:t>
            </w:r>
            <w:r w:rsidR="002024C5">
              <w:t>*</w:t>
            </w:r>
          </w:p>
          <w:p w:rsidR="00BE2A6E" w:rsidRDefault="00BE2A6E">
            <w:r>
              <w:t>observer.log</w:t>
            </w:r>
            <w:r w:rsidR="002024C5">
              <w:t>*</w:t>
            </w:r>
          </w:p>
          <w:p w:rsidR="002024C5" w:rsidRDefault="002024C5">
            <w:r>
              <w:t>immt_backup_date.txt*</w:t>
            </w:r>
          </w:p>
          <w:p w:rsidR="002024C5" w:rsidRDefault="002024C5" w:rsidP="002024C5">
            <w:r>
              <w:t>captain_backup_date.txt*</w:t>
            </w:r>
          </w:p>
          <w:p w:rsidR="002024C5" w:rsidRDefault="002024C5" w:rsidP="002024C5">
            <w:r>
              <w:t>observer_backup_date.txt*</w:t>
            </w:r>
          </w:p>
          <w:p w:rsidR="002024C5" w:rsidRDefault="008043BC">
            <w:r>
              <w:t>sensor_data_yyyymmddhh.txt*</w:t>
            </w:r>
          </w:p>
          <w:p w:rsidR="00FA12F7" w:rsidRDefault="00FA12F7">
            <w:r>
              <w:t>position_google_maps.html*</w:t>
            </w:r>
          </w:p>
          <w:p w:rsidR="002024C5" w:rsidRDefault="00FA12F7" w:rsidP="000A6144">
            <w:r>
              <w:t>configuration.txt*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>
            <w:r>
              <w:t>temp*</w:t>
            </w:r>
          </w:p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056CBB">
            <w:proofErr w:type="spellStart"/>
            <w:r>
              <w:t>ship_name</w:t>
            </w:r>
            <w:proofErr w:type="spellEnd"/>
            <w:r>
              <w:t xml:space="preserve"> logs.zip*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>
            <w:r>
              <w:t>format_101*</w:t>
            </w:r>
          </w:p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>
            <w:r>
              <w:t>teste_hc_tw.exe</w:t>
            </w:r>
            <w:r w:rsidR="00CC06AF">
              <w:t>*</w:t>
            </w:r>
          </w:p>
          <w:p w:rsidR="00CC77B3" w:rsidRDefault="00CC77B3" w:rsidP="0098359E">
            <w:r w:rsidRPr="00424F2F">
              <w:rPr>
                <w:color w:val="C00000"/>
              </w:rPr>
              <w:t>mawsbin_tw.exe</w:t>
            </w:r>
            <w:r w:rsidR="00CC06AF" w:rsidRPr="00CC06AF">
              <w:t>*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75FAB">
            <w:proofErr w:type="spellStart"/>
            <w:r>
              <w:t>c</w:t>
            </w:r>
            <w:r w:rsidR="00CC77B3">
              <w:t>onfig</w:t>
            </w:r>
            <w:proofErr w:type="spellEnd"/>
            <w:r w:rsidR="00CC77B3">
              <w:t>*</w:t>
            </w:r>
          </w:p>
        </w:tc>
        <w:tc>
          <w:tcPr>
            <w:tcW w:w="3544" w:type="dxa"/>
          </w:tcPr>
          <w:p w:rsidR="00CC77B3" w:rsidRDefault="00CC77B3">
            <w:pPr>
              <w:rPr>
                <w:color w:val="C00000"/>
              </w:rPr>
            </w:pPr>
            <w:r w:rsidRPr="00424F2F">
              <w:rPr>
                <w:color w:val="C00000"/>
              </w:rPr>
              <w:t>datatype.txt</w:t>
            </w:r>
            <w:r w:rsidR="00A873EC" w:rsidRPr="00A873EC">
              <w:rPr>
                <w:color w:val="002060"/>
              </w:rPr>
              <w:t>*</w:t>
            </w:r>
          </w:p>
          <w:p w:rsidR="00006230" w:rsidRDefault="00006230">
            <w:pPr>
              <w:rPr>
                <w:color w:val="C00000"/>
              </w:rPr>
            </w:pPr>
            <w:r w:rsidRPr="00006230">
              <w:rPr>
                <w:color w:val="C00000"/>
              </w:rPr>
              <w:t>HC_ident.txt</w:t>
            </w:r>
            <w:r w:rsidRPr="00A873EC">
              <w:rPr>
                <w:color w:val="002060"/>
              </w:rPr>
              <w:t>*</w:t>
            </w:r>
          </w:p>
          <w:p w:rsidR="00CC77B3" w:rsidRDefault="00CC77B3">
            <w:pPr>
              <w:rPr>
                <w:color w:val="C00000"/>
              </w:rPr>
            </w:pPr>
            <w:r w:rsidRPr="00424F2F">
              <w:rPr>
                <w:color w:val="C00000"/>
              </w:rPr>
              <w:t>s-aws-101_modl_meta.csv</w:t>
            </w:r>
            <w:r w:rsidR="00A873EC" w:rsidRPr="00A873EC">
              <w:t>*</w:t>
            </w:r>
          </w:p>
          <w:p w:rsidR="00CC77B3" w:rsidRDefault="00CC77B3">
            <w:r>
              <w:t>s-aws-101_modl_pilote.csv</w:t>
            </w:r>
            <w:r w:rsidR="00A873EC">
              <w:t>*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75FAB">
            <w:r>
              <w:t>l</w:t>
            </w:r>
            <w:r w:rsidR="00CC77B3">
              <w:t>og*</w:t>
            </w:r>
          </w:p>
        </w:tc>
        <w:tc>
          <w:tcPr>
            <w:tcW w:w="3544" w:type="dxa"/>
          </w:tcPr>
          <w:p w:rsidR="00CC77B3" w:rsidRDefault="000F5684">
            <w:r>
              <w:t>log_compression.txt*</w:t>
            </w:r>
          </w:p>
          <w:p w:rsidR="000F5684" w:rsidRDefault="000F5684">
            <w:r>
              <w:t>log_decompression.txt</w:t>
            </w:r>
            <w:r w:rsidR="003057DF">
              <w:t>*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75FAB">
            <w:r>
              <w:t>t</w:t>
            </w:r>
            <w:r w:rsidR="00CC77B3">
              <w:t>emp*</w:t>
            </w:r>
          </w:p>
        </w:tc>
        <w:tc>
          <w:tcPr>
            <w:tcW w:w="3544" w:type="dxa"/>
          </w:tcPr>
          <w:p w:rsidR="00CC77B3" w:rsidRDefault="00E16C74">
            <w:r>
              <w:t>format_101.txt*</w:t>
            </w:r>
          </w:p>
          <w:p w:rsidR="00E16C74" w:rsidRDefault="00E16C74">
            <w:r>
              <w:t>HPK_format-101.txt*</w:t>
            </w:r>
          </w:p>
          <w:p w:rsidR="00E16C74" w:rsidRDefault="00006230">
            <w:r>
              <w:t>d</w:t>
            </w:r>
            <w:r w:rsidR="007007BF">
              <w:t>o_not_send_</w:t>
            </w:r>
            <w:r>
              <w:t>decompressed_</w:t>
            </w:r>
            <w:r w:rsidR="007007BF">
              <w:t>FM13_obs.txt*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>
            <w:r>
              <w:t>docs</w:t>
            </w:r>
          </w:p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>
            <w:r>
              <w:t>turbowin+_installation_notes.docx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>
            <w:r>
              <w:t>turbowin+_installation_notes.pdf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>
            <w:r>
              <w:t>lib</w:t>
            </w:r>
          </w:p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>
            <w:r>
              <w:t>absolutelayout.jar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>
            <w:r>
              <w:t>jssc.jar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>
            <w:r>
              <w:t>jnlp.jar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>
            <w:r>
              <w:t>help</w:t>
            </w:r>
          </w:p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>
            <w:r>
              <w:t>..............................</w:t>
            </w:r>
          </w:p>
        </w:tc>
      </w:tr>
      <w:tr w:rsidR="00CC77B3" w:rsidTr="005A5198">
        <w:tc>
          <w:tcPr>
            <w:tcW w:w="2802" w:type="dxa"/>
          </w:tcPr>
          <w:p w:rsidR="00CC77B3" w:rsidRDefault="00CC77B3"/>
        </w:tc>
        <w:tc>
          <w:tcPr>
            <w:tcW w:w="992" w:type="dxa"/>
          </w:tcPr>
          <w:p w:rsidR="00CC77B3" w:rsidRDefault="00CC77B3"/>
        </w:tc>
        <w:tc>
          <w:tcPr>
            <w:tcW w:w="1417" w:type="dxa"/>
          </w:tcPr>
          <w:p w:rsidR="00CC77B3" w:rsidRDefault="00CC77B3"/>
        </w:tc>
        <w:tc>
          <w:tcPr>
            <w:tcW w:w="1134" w:type="dxa"/>
          </w:tcPr>
          <w:p w:rsidR="00CC77B3" w:rsidRDefault="00CC77B3"/>
        </w:tc>
        <w:tc>
          <w:tcPr>
            <w:tcW w:w="3544" w:type="dxa"/>
          </w:tcPr>
          <w:p w:rsidR="00CC77B3" w:rsidRDefault="00CC77B3"/>
        </w:tc>
      </w:tr>
    </w:tbl>
    <w:p w:rsidR="00EE1B64" w:rsidRDefault="00FD49D2">
      <w:r>
        <w:t xml:space="preserve">* created by </w:t>
      </w:r>
      <w:proofErr w:type="spellStart"/>
      <w:r>
        <w:t>TurboW</w:t>
      </w:r>
      <w:r w:rsidR="00CC77B3">
        <w:t>in</w:t>
      </w:r>
      <w:proofErr w:type="spellEnd"/>
      <w:r w:rsidR="00CC77B3">
        <w:t>+</w:t>
      </w:r>
      <w:r>
        <w:t xml:space="preserve"> if appropriate</w:t>
      </w:r>
      <w:r w:rsidR="00CC06AF">
        <w:t xml:space="preserve">   </w:t>
      </w:r>
      <w:r w:rsidR="00AB28D5">
        <w:t xml:space="preserve">            </w:t>
      </w:r>
      <w:r w:rsidR="00CC06AF">
        <w:t xml:space="preserve">  </w:t>
      </w:r>
      <w:r w:rsidR="0098359E" w:rsidRPr="0098359E">
        <w:rPr>
          <w:color w:val="C00000"/>
        </w:rPr>
        <w:t>text red</w:t>
      </w:r>
      <w:r w:rsidR="00AB28D5">
        <w:rPr>
          <w:color w:val="C00000"/>
        </w:rPr>
        <w:t xml:space="preserve"> </w:t>
      </w:r>
      <w:r w:rsidR="0098359E" w:rsidRPr="0098359E">
        <w:rPr>
          <w:color w:val="C00000"/>
        </w:rPr>
        <w:t>=</w:t>
      </w:r>
      <w:r w:rsidR="00AB28D5">
        <w:rPr>
          <w:color w:val="C00000"/>
        </w:rPr>
        <w:t xml:space="preserve"> </w:t>
      </w:r>
      <w:r w:rsidR="00CC77B3" w:rsidRPr="00424F2F">
        <w:rPr>
          <w:color w:val="C00000"/>
        </w:rPr>
        <w:t xml:space="preserve">only </w:t>
      </w:r>
      <w:r w:rsidR="00136D3A">
        <w:rPr>
          <w:color w:val="C00000"/>
        </w:rPr>
        <w:t xml:space="preserve">required </w:t>
      </w:r>
      <w:r w:rsidR="00CC77B3" w:rsidRPr="00424F2F">
        <w:rPr>
          <w:color w:val="C00000"/>
        </w:rPr>
        <w:t>for decompression</w:t>
      </w:r>
    </w:p>
    <w:p w:rsidR="00CC77B3" w:rsidRDefault="00CC77B3"/>
    <w:p w:rsidR="00F27753" w:rsidRDefault="00F27753"/>
    <w:p w:rsidR="00F27753" w:rsidRDefault="00F27753">
      <w:r>
        <w:t xml:space="preserve">last update: </w:t>
      </w:r>
      <w:r w:rsidR="005A5198">
        <w:t>08</w:t>
      </w:r>
      <w:r w:rsidR="00AB4182">
        <w:t>-0</w:t>
      </w:r>
      <w:r w:rsidR="005A5198">
        <w:t>2</w:t>
      </w:r>
      <w:r>
        <w:t>-201</w:t>
      </w:r>
      <w:r w:rsidR="005A5198">
        <w:t>6</w:t>
      </w:r>
      <w:r>
        <w:t xml:space="preserve"> </w:t>
      </w:r>
      <w:r w:rsidR="00923E4A">
        <w:t>1</w:t>
      </w:r>
      <w:r w:rsidR="005A5198">
        <w:t>5</w:t>
      </w:r>
      <w:r w:rsidR="00AB4182">
        <w:t>.00</w:t>
      </w:r>
      <w:r w:rsidR="00923E4A">
        <w:t xml:space="preserve"> </w:t>
      </w:r>
      <w:r w:rsidR="005A5198">
        <w:t>LT</w:t>
      </w:r>
      <w:bookmarkStart w:id="0" w:name="_GoBack"/>
      <w:bookmarkEnd w:id="0"/>
    </w:p>
    <w:sectPr w:rsidR="00F27753" w:rsidSect="00CC77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7B6" w:rsidRDefault="008927B6" w:rsidP="00855AEF">
      <w:pPr>
        <w:spacing w:after="0" w:line="240" w:lineRule="auto"/>
      </w:pPr>
      <w:r>
        <w:separator/>
      </w:r>
    </w:p>
  </w:endnote>
  <w:endnote w:type="continuationSeparator" w:id="0">
    <w:p w:rsidR="008927B6" w:rsidRDefault="008927B6" w:rsidP="0085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EF" w:rsidRDefault="00855AE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EF" w:rsidRDefault="00855AE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EF" w:rsidRDefault="00855AE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7B6" w:rsidRDefault="008927B6" w:rsidP="00855AEF">
      <w:pPr>
        <w:spacing w:after="0" w:line="240" w:lineRule="auto"/>
      </w:pPr>
      <w:r>
        <w:separator/>
      </w:r>
    </w:p>
  </w:footnote>
  <w:footnote w:type="continuationSeparator" w:id="0">
    <w:p w:rsidR="008927B6" w:rsidRDefault="008927B6" w:rsidP="0085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EF" w:rsidRDefault="00855AE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EF" w:rsidRDefault="00855AEF">
    <w:pPr>
      <w:pStyle w:val="Koptekst"/>
    </w:pPr>
    <w:proofErr w:type="spellStart"/>
    <w:r>
      <w:t>TurboWin</w:t>
    </w:r>
    <w:proofErr w:type="spellEnd"/>
    <w:r>
      <w:t xml:space="preserve">+ </w:t>
    </w:r>
    <w:r w:rsidR="000F4783">
      <w:t>2.5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AEF" w:rsidRDefault="00855AE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021B"/>
    <w:rsid w:val="00006230"/>
    <w:rsid w:val="00022FA2"/>
    <w:rsid w:val="00041221"/>
    <w:rsid w:val="0005021B"/>
    <w:rsid w:val="00056CBB"/>
    <w:rsid w:val="00094BA5"/>
    <w:rsid w:val="000A6144"/>
    <w:rsid w:val="000F1931"/>
    <w:rsid w:val="000F4783"/>
    <w:rsid w:val="000F5684"/>
    <w:rsid w:val="00136D3A"/>
    <w:rsid w:val="00194373"/>
    <w:rsid w:val="001A1C22"/>
    <w:rsid w:val="001C2D76"/>
    <w:rsid w:val="002024C5"/>
    <w:rsid w:val="00267526"/>
    <w:rsid w:val="00281311"/>
    <w:rsid w:val="00300463"/>
    <w:rsid w:val="003057DF"/>
    <w:rsid w:val="00341AEC"/>
    <w:rsid w:val="00360258"/>
    <w:rsid w:val="003A4B7E"/>
    <w:rsid w:val="003B0F2A"/>
    <w:rsid w:val="004003D1"/>
    <w:rsid w:val="00424F2F"/>
    <w:rsid w:val="00517BBB"/>
    <w:rsid w:val="00527093"/>
    <w:rsid w:val="005A5198"/>
    <w:rsid w:val="005F1C2B"/>
    <w:rsid w:val="007007BF"/>
    <w:rsid w:val="007141CA"/>
    <w:rsid w:val="007B3763"/>
    <w:rsid w:val="007B4E36"/>
    <w:rsid w:val="007E01F7"/>
    <w:rsid w:val="007E7670"/>
    <w:rsid w:val="008043BC"/>
    <w:rsid w:val="00855AEF"/>
    <w:rsid w:val="008927B6"/>
    <w:rsid w:val="00923E4A"/>
    <w:rsid w:val="0098359E"/>
    <w:rsid w:val="009D5C90"/>
    <w:rsid w:val="009E4B42"/>
    <w:rsid w:val="00A873EC"/>
    <w:rsid w:val="00AB28D5"/>
    <w:rsid w:val="00AB4182"/>
    <w:rsid w:val="00AF0111"/>
    <w:rsid w:val="00B23FC0"/>
    <w:rsid w:val="00B332CC"/>
    <w:rsid w:val="00B356FE"/>
    <w:rsid w:val="00B450BC"/>
    <w:rsid w:val="00B752FA"/>
    <w:rsid w:val="00BE2A6E"/>
    <w:rsid w:val="00C36C32"/>
    <w:rsid w:val="00C75FAB"/>
    <w:rsid w:val="00CC06AF"/>
    <w:rsid w:val="00CC77B3"/>
    <w:rsid w:val="00D339AB"/>
    <w:rsid w:val="00D75107"/>
    <w:rsid w:val="00E16C74"/>
    <w:rsid w:val="00E44A6A"/>
    <w:rsid w:val="00E73114"/>
    <w:rsid w:val="00E851F0"/>
    <w:rsid w:val="00EE0A36"/>
    <w:rsid w:val="00EE1B64"/>
    <w:rsid w:val="00EF48C6"/>
    <w:rsid w:val="00F27753"/>
    <w:rsid w:val="00FA12F7"/>
    <w:rsid w:val="00FD49D2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1B6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50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semiHidden/>
    <w:unhideWhenUsed/>
    <w:rsid w:val="008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55AEF"/>
  </w:style>
  <w:style w:type="paragraph" w:styleId="Voettekst">
    <w:name w:val="footer"/>
    <w:basedOn w:val="Standaard"/>
    <w:link w:val="VoettekstChar"/>
    <w:uiPriority w:val="99"/>
    <w:semiHidden/>
    <w:unhideWhenUsed/>
    <w:rsid w:val="008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55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9941C34C</Template>
  <TotalTime>264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Stam, Martin (KNMI)</cp:lastModifiedBy>
  <cp:revision>55</cp:revision>
  <dcterms:created xsi:type="dcterms:W3CDTF">2015-04-08T06:57:00Z</dcterms:created>
  <dcterms:modified xsi:type="dcterms:W3CDTF">2016-02-08T13:44:00Z</dcterms:modified>
</cp:coreProperties>
</file>